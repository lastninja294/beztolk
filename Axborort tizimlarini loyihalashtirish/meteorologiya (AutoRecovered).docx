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8861" w14:textId="77777777" w:rsidR="007764BA" w:rsidRDefault="007764BA">
      <w:pPr>
        <w:pStyle w:val="Title"/>
      </w:pPr>
    </w:p>
    <w:p w14:paraId="28636671" w14:textId="77777777" w:rsidR="007764BA" w:rsidRDefault="007764BA">
      <w:pPr>
        <w:pStyle w:val="Title"/>
      </w:pPr>
    </w:p>
    <w:p w14:paraId="11324FB6" w14:textId="77777777" w:rsidR="007764BA" w:rsidRDefault="007764BA">
      <w:pPr>
        <w:pStyle w:val="Title"/>
      </w:pPr>
    </w:p>
    <w:p w14:paraId="330022AD" w14:textId="085DCA9B" w:rsidR="00E81978" w:rsidRDefault="004E0312">
      <w:pPr>
        <w:pStyle w:val="Title"/>
      </w:pPr>
      <w:sdt>
        <w:sdtPr>
          <w:alias w:val="Title:"/>
          <w:tag w:val="Title:"/>
          <w:id w:val="726351117"/>
          <w:placeholder>
            <w:docPart w:val="45F30BBF00A84E72AEC207CB865A94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proofErr w:type="spellStart"/>
          <w:r w:rsidR="006E2531">
            <w:t>Meteorologik</w:t>
          </w:r>
          <w:proofErr w:type="spellEnd"/>
          <w:r w:rsidR="006E2531">
            <w:t xml:space="preserve"> </w:t>
          </w:r>
          <w:proofErr w:type="spellStart"/>
          <w:r w:rsidR="006E2531">
            <w:t>jarayonlar</w:t>
          </w:r>
          <w:proofErr w:type="spellEnd"/>
        </w:sdtContent>
      </w:sdt>
    </w:p>
    <w:p w14:paraId="273F1D8B" w14:textId="44BB23E8" w:rsidR="00B823AA" w:rsidRDefault="00F22719" w:rsidP="00B823AA">
      <w:pPr>
        <w:pStyle w:val="Title2"/>
      </w:pPr>
      <w:r>
        <w:t>[</w:t>
      </w:r>
      <w:proofErr w:type="spellStart"/>
      <w:r>
        <w:t>Omonboyev</w:t>
      </w:r>
      <w:proofErr w:type="spellEnd"/>
      <w:r>
        <w:t xml:space="preserve"> A., version 0.1, ATT 20-03]</w:t>
      </w:r>
    </w:p>
    <w:p w14:paraId="3B5D170B" w14:textId="63AF52A4" w:rsidR="00E81978" w:rsidRDefault="00F22719" w:rsidP="00B823AA">
      <w:pPr>
        <w:pStyle w:val="Title2"/>
      </w:pPr>
      <w:proofErr w:type="spellStart"/>
      <w:r>
        <w:t>O’zbekiston</w:t>
      </w:r>
      <w:proofErr w:type="spellEnd"/>
      <w:r>
        <w:t xml:space="preserve"> </w:t>
      </w:r>
      <w:proofErr w:type="spellStart"/>
      <w:r>
        <w:t>Milliy</w:t>
      </w:r>
      <w:proofErr w:type="spellEnd"/>
      <w:r>
        <w:t xml:space="preserve"> </w:t>
      </w:r>
      <w:proofErr w:type="spellStart"/>
      <w:r>
        <w:t>universiteti</w:t>
      </w:r>
      <w:proofErr w:type="spellEnd"/>
      <w:r>
        <w:t xml:space="preserve">, </w:t>
      </w:r>
      <w:proofErr w:type="spellStart"/>
      <w:r>
        <w:t>Axborot</w:t>
      </w:r>
      <w:proofErr w:type="spellEnd"/>
      <w:r>
        <w:t xml:space="preserve"> </w:t>
      </w:r>
      <w:proofErr w:type="spellStart"/>
      <w:r>
        <w:t>tizimlari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texnologiyalari</w:t>
      </w:r>
      <w:proofErr w:type="spellEnd"/>
    </w:p>
    <w:p w14:paraId="127D3686" w14:textId="4425D1DC" w:rsidR="00E81978" w:rsidRDefault="00E81978" w:rsidP="00A62356">
      <w:pPr>
        <w:pStyle w:val="Title"/>
      </w:pPr>
    </w:p>
    <w:sdt>
      <w:sdtPr>
        <w:alias w:val="Abstract:"/>
        <w:tag w:val="Abstract:"/>
        <w:id w:val="202146031"/>
        <w:placeholder>
          <w:docPart w:val="85F60D17E7C946AD9D333A16869AAEEF"/>
        </w:placeholder>
        <w:temporary/>
        <w:showingPlcHdr/>
        <w15:appearance w15:val="hidden"/>
      </w:sdtPr>
      <w:sdtContent>
        <w:p w14:paraId="68A17909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15AD3D9E" w14:textId="5A122C9E" w:rsidR="00E81978" w:rsidRDefault="00A62356">
      <w:pPr>
        <w:pStyle w:val="NoSpacing"/>
      </w:pPr>
      <w:proofErr w:type="spellStart"/>
      <w:r>
        <w:t>Ushbu</w:t>
      </w:r>
      <w:proofErr w:type="spellEnd"/>
      <w:r>
        <w:t xml:space="preserve"> </w:t>
      </w:r>
      <w:proofErr w:type="spellStart"/>
      <w:r>
        <w:t>prezentatsiya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Metereologik</w:t>
      </w:r>
      <w:proofErr w:type="spellEnd"/>
      <w:r>
        <w:t xml:space="preserve"> </w:t>
      </w:r>
      <w:proofErr w:type="spellStart"/>
      <w:r>
        <w:t>kompaniya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boshlash</w:t>
      </w:r>
      <w:proofErr w:type="spellEnd"/>
      <w:r>
        <w:t xml:space="preserve">, </w:t>
      </w:r>
      <w:proofErr w:type="spellStart"/>
      <w:r>
        <w:t>kompaniya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jarayonlarini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 w:rsidR="00C1765F">
        <w:t>Axborot</w:t>
      </w:r>
      <w:proofErr w:type="spellEnd"/>
      <w:r w:rsidR="00C1765F">
        <w:t xml:space="preserve"> </w:t>
      </w:r>
      <w:proofErr w:type="spellStart"/>
      <w:r w:rsidR="00C1765F">
        <w:t>tizimlarini</w:t>
      </w:r>
      <w:proofErr w:type="spellEnd"/>
      <w:r w:rsidR="00C1765F">
        <w:t xml:space="preserve"> </w:t>
      </w:r>
      <w:proofErr w:type="spellStart"/>
      <w:r w:rsidR="00C1765F">
        <w:t>loyihalashtirish</w:t>
      </w:r>
      <w:proofErr w:type="spellEnd"/>
      <w:r w:rsidR="00C1765F">
        <w:t xml:space="preserve"> </w:t>
      </w:r>
      <w:proofErr w:type="spellStart"/>
      <w:r w:rsidR="00C1765F">
        <w:t>fanini</w:t>
      </w:r>
      <w:proofErr w:type="spellEnd"/>
      <w:r w:rsidR="00C1765F">
        <w:t xml:space="preserve"> </w:t>
      </w:r>
      <w:proofErr w:type="spellStart"/>
      <w:r w:rsidR="00C1765F">
        <w:t>amalda</w:t>
      </w:r>
      <w:proofErr w:type="spellEnd"/>
      <w:r w:rsidR="00C1765F">
        <w:t xml:space="preserve"> </w:t>
      </w:r>
      <w:proofErr w:type="spellStart"/>
      <w:r w:rsidR="00C1765F">
        <w:t>tatbiq</w:t>
      </w:r>
      <w:proofErr w:type="spellEnd"/>
      <w:r w:rsidR="00C1765F">
        <w:t xml:space="preserve"> </w:t>
      </w:r>
      <w:proofErr w:type="spellStart"/>
      <w:r w:rsidR="00C1765F">
        <w:t>etish</w:t>
      </w:r>
      <w:r w:rsidR="009F19DB">
        <w:t>ga</w:t>
      </w:r>
      <w:proofErr w:type="spellEnd"/>
      <w:r w:rsidR="009F19DB">
        <w:t xml:space="preserve"> harakat </w:t>
      </w:r>
      <w:proofErr w:type="spellStart"/>
      <w:r w:rsidR="009F19DB">
        <w:t>qilaman</w:t>
      </w:r>
      <w:proofErr w:type="spellEnd"/>
      <w:r w:rsidR="00C1765F">
        <w:t xml:space="preserve">. </w:t>
      </w:r>
      <w:proofErr w:type="spellStart"/>
      <w:r w:rsidR="00C1765F">
        <w:t>Bunda</w:t>
      </w:r>
      <w:proofErr w:type="spellEnd"/>
      <w:r w:rsidR="005A4977">
        <w:t xml:space="preserve"> </w:t>
      </w:r>
      <w:proofErr w:type="spellStart"/>
      <w:r w:rsidR="00C1765F">
        <w:t>Axborot</w:t>
      </w:r>
      <w:proofErr w:type="spellEnd"/>
      <w:r w:rsidR="00C1765F">
        <w:t xml:space="preserve"> </w:t>
      </w:r>
      <w:proofErr w:type="spellStart"/>
      <w:r w:rsidR="00C1765F">
        <w:t>tizimlarini</w:t>
      </w:r>
      <w:proofErr w:type="spellEnd"/>
      <w:r w:rsidR="00C1765F">
        <w:t xml:space="preserve"> </w:t>
      </w:r>
      <w:proofErr w:type="spellStart"/>
      <w:r w:rsidR="00C1765F">
        <w:t>loyihalashning</w:t>
      </w:r>
      <w:proofErr w:type="spellEnd"/>
      <w:r w:rsidR="00C1765F">
        <w:t xml:space="preserve"> IDEF0, DFD, IDEF3, BPMN, BPMN 2.0 </w:t>
      </w:r>
      <w:proofErr w:type="spellStart"/>
      <w:r w:rsidR="00C1765F">
        <w:t>kabi</w:t>
      </w:r>
      <w:proofErr w:type="spellEnd"/>
      <w:r w:rsidR="00C1765F">
        <w:t xml:space="preserve"> </w:t>
      </w:r>
      <w:proofErr w:type="spellStart"/>
      <w:r w:rsidR="00C1765F">
        <w:t>texnologiyalardan</w:t>
      </w:r>
      <w:proofErr w:type="spellEnd"/>
      <w:r w:rsidR="00C1765F">
        <w:t xml:space="preserve"> </w:t>
      </w:r>
      <w:proofErr w:type="spellStart"/>
      <w:r w:rsidR="00C1765F">
        <w:t>foydalaniladi</w:t>
      </w:r>
      <w:proofErr w:type="spellEnd"/>
      <w:r w:rsidR="00C1765F">
        <w:t>.</w:t>
      </w:r>
    </w:p>
    <w:p w14:paraId="322186BA" w14:textId="6E3B0F72" w:rsidR="00E81978" w:rsidRDefault="005D3A03">
      <w:r>
        <w:rPr>
          <w:rStyle w:val="Emphasis"/>
        </w:rPr>
        <w:t>Keywords</w:t>
      </w:r>
      <w:r>
        <w:t xml:space="preserve">:  </w:t>
      </w:r>
      <w:proofErr w:type="spellStart"/>
      <w:r w:rsidR="00C1765F">
        <w:t>Tizim</w:t>
      </w:r>
      <w:proofErr w:type="spellEnd"/>
      <w:r w:rsidR="00C1765F">
        <w:t xml:space="preserve">, </w:t>
      </w:r>
      <w:proofErr w:type="spellStart"/>
      <w:r w:rsidR="00C1765F">
        <w:t>Loyiha</w:t>
      </w:r>
      <w:proofErr w:type="spellEnd"/>
      <w:r w:rsidR="00C1765F">
        <w:t>, IDEF0, DFD, IDEF3, BPMN, BPMN 2.0</w:t>
      </w:r>
    </w:p>
    <w:p w14:paraId="4B3A6D7A" w14:textId="5662CA1D" w:rsidR="00E81978" w:rsidRDefault="004E0312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41A49779E20F4A6FB522E18E0388B8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proofErr w:type="spellStart"/>
          <w:r w:rsidR="006E2531">
            <w:t>Meteorologik</w:t>
          </w:r>
          <w:proofErr w:type="spellEnd"/>
          <w:r w:rsidR="006E2531">
            <w:t xml:space="preserve"> </w:t>
          </w:r>
          <w:proofErr w:type="spellStart"/>
          <w:r w:rsidR="006E2531">
            <w:t>jarayonlar</w:t>
          </w:r>
          <w:proofErr w:type="spellEnd"/>
        </w:sdtContent>
      </w:sdt>
    </w:p>
    <w:p w14:paraId="1B86CE58" w14:textId="7D00AC5D" w:rsidR="00E81978" w:rsidRDefault="00A86061">
      <w:r>
        <w:t xml:space="preserve">Har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loyihalashtirishni</w:t>
      </w:r>
      <w:proofErr w:type="spellEnd"/>
      <w:r>
        <w:t xml:space="preserve"> </w:t>
      </w:r>
      <w:proofErr w:type="spellStart"/>
      <w:r>
        <w:t>avvalambor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biznes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keluvchi</w:t>
      </w:r>
      <w:proofErr w:type="spellEnd"/>
      <w:r>
        <w:t xml:space="preserve"> </w:t>
      </w:r>
      <w:proofErr w:type="spellStart"/>
      <w:r>
        <w:t>texnologiyalardan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xolda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tushunarli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loyihalashtiramiz</w:t>
      </w:r>
      <w:proofErr w:type="spellEnd"/>
      <w:r>
        <w:t xml:space="preserve"> </w:t>
      </w:r>
    </w:p>
    <w:p w14:paraId="21CBA914" w14:textId="4593D04E" w:rsidR="00E81978" w:rsidRDefault="00A86061" w:rsidP="00A86061">
      <w:pPr>
        <w:pStyle w:val="Heading1"/>
      </w:pPr>
      <w:proofErr w:type="spellStart"/>
      <w:r>
        <w:t>Biznes</w:t>
      </w:r>
      <w:proofErr w:type="spellEnd"/>
      <w:r>
        <w:t xml:space="preserve"> </w:t>
      </w:r>
      <w:proofErr w:type="spellStart"/>
      <w:r>
        <w:t>jarayonlar</w:t>
      </w:r>
      <w:proofErr w:type="spellEnd"/>
    </w:p>
    <w:p w14:paraId="007BF9FA" w14:textId="0DD2AEE4" w:rsidR="001435CE" w:rsidRPr="00C31D30" w:rsidRDefault="001435CE" w:rsidP="001435CE">
      <w:pPr>
        <w:pStyle w:val="Heading2"/>
      </w:pPr>
      <w:proofErr w:type="spellStart"/>
      <w:r>
        <w:t>Kerakli</w:t>
      </w:r>
      <w:proofErr w:type="spellEnd"/>
      <w:r>
        <w:t xml:space="preserve"> </w:t>
      </w:r>
      <w:proofErr w:type="spellStart"/>
      <w:r>
        <w:t>mutahasislarni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ishga</w:t>
      </w:r>
      <w:proofErr w:type="spellEnd"/>
      <w:r>
        <w:t xml:space="preserve"> </w:t>
      </w:r>
      <w:proofErr w:type="spellStart"/>
      <w:proofErr w:type="gramStart"/>
      <w:r>
        <w:t>yollash</w:t>
      </w:r>
      <w:proofErr w:type="spellEnd"/>
      <w:r>
        <w:t>(</w:t>
      </w:r>
      <w:proofErr w:type="gramEnd"/>
      <w:r>
        <w:t>Hiring)</w:t>
      </w:r>
      <w:r w:rsidRPr="00D85B68">
        <w:rPr>
          <w:rStyle w:val="FootnoteReference"/>
        </w:rPr>
        <w:t>1</w:t>
      </w:r>
    </w:p>
    <w:p w14:paraId="2F31969B" w14:textId="77777777" w:rsidR="001435CE" w:rsidRPr="00C31D30" w:rsidRDefault="001435CE" w:rsidP="001435CE">
      <w:pPr>
        <w:pStyle w:val="NoSpacing"/>
      </w:pPr>
      <w:proofErr w:type="spellStart"/>
      <w:r>
        <w:t>Ushbu</w:t>
      </w:r>
      <w:proofErr w:type="spellEnd"/>
      <w:r>
        <w:t xml:space="preserve"> </w:t>
      </w:r>
      <w:proofErr w:type="spellStart"/>
      <w:r>
        <w:t>biznes</w:t>
      </w:r>
      <w:proofErr w:type="spellEnd"/>
      <w:r>
        <w:t xml:space="preserve"> </w:t>
      </w:r>
      <w:proofErr w:type="spellStart"/>
      <w:r>
        <w:t>jarayona</w:t>
      </w:r>
      <w:proofErr w:type="spellEnd"/>
      <w:r>
        <w:t xml:space="preserve"> </w:t>
      </w:r>
      <w:proofErr w:type="spellStart"/>
      <w:r>
        <w:t>bizga</w:t>
      </w:r>
      <w:proofErr w:type="spellEnd"/>
      <w:r>
        <w:t xml:space="preserve"> </w:t>
      </w:r>
      <w:proofErr w:type="spellStart"/>
      <w:r>
        <w:t>boshlang’ich</w:t>
      </w:r>
      <w:proofErr w:type="spellEnd"/>
      <w:r>
        <w:t xml:space="preserve"> </w:t>
      </w:r>
      <w:proofErr w:type="spellStart"/>
      <w:r>
        <w:t>ishni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mutahasislarni</w:t>
      </w:r>
      <w:proofErr w:type="spellEnd"/>
      <w:r>
        <w:t xml:space="preserve"> </w:t>
      </w:r>
      <w:proofErr w:type="spellStart"/>
      <w:r>
        <w:t>ishga</w:t>
      </w:r>
      <w:proofErr w:type="spellEnd"/>
      <w:r>
        <w:t xml:space="preserve"> </w:t>
      </w:r>
      <w:proofErr w:type="spellStart"/>
      <w:r>
        <w:t>jalb</w:t>
      </w:r>
      <w:proofErr w:type="spellEnd"/>
      <w:r>
        <w:t xml:space="preserve"> </w:t>
      </w:r>
      <w:proofErr w:type="spellStart"/>
      <w:r>
        <w:t>qilamiz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bajarilishi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ishlarda</w:t>
      </w:r>
      <w:proofErr w:type="spellEnd"/>
      <w:r>
        <w:t xml:space="preserve"> </w:t>
      </w:r>
      <w:proofErr w:type="spellStart"/>
      <w:r>
        <w:t>tayinlaymiz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</w:rPr>
        <w:id w:val="62297111"/>
        <w:docPartObj>
          <w:docPartGallery w:val="Bibliographies"/>
          <w:docPartUnique/>
        </w:docPartObj>
      </w:sdtPr>
      <w:sdtContent>
        <w:p w14:paraId="12CC37BC" w14:textId="51A34BDB" w:rsidR="001435CE" w:rsidRPr="00C31D30" w:rsidRDefault="001435CE" w:rsidP="001435CE">
          <w:pPr>
            <w:pStyle w:val="Heading2"/>
          </w:pPr>
          <w:proofErr w:type="spellStart"/>
          <w:r>
            <w:t>Metereologik</w:t>
          </w:r>
          <w:proofErr w:type="spellEnd"/>
          <w:r>
            <w:t xml:space="preserve"> </w:t>
          </w:r>
          <w:proofErr w:type="spellStart"/>
          <w:r>
            <w:t>tizim</w:t>
          </w:r>
          <w:proofErr w:type="spellEnd"/>
          <w:r>
            <w:t xml:space="preserve"> </w:t>
          </w:r>
          <w:proofErr w:type="spellStart"/>
          <w:r>
            <w:t>uchun</w:t>
          </w:r>
          <w:proofErr w:type="spellEnd"/>
          <w:r>
            <w:t xml:space="preserve"> </w:t>
          </w:r>
          <w:proofErr w:type="spellStart"/>
          <w:r>
            <w:t>kerak</w:t>
          </w:r>
          <w:proofErr w:type="spellEnd"/>
          <w:r>
            <w:t xml:space="preserve"> </w:t>
          </w:r>
          <w:proofErr w:type="spellStart"/>
          <w:r>
            <w:t>bo’ladigan</w:t>
          </w:r>
          <w:proofErr w:type="spellEnd"/>
          <w:r>
            <w:t xml:space="preserve"> </w:t>
          </w:r>
          <w:proofErr w:type="spellStart"/>
          <w:r>
            <w:t>ma’lumotlarni</w:t>
          </w:r>
          <w:proofErr w:type="spellEnd"/>
          <w:r>
            <w:t xml:space="preserve"> </w:t>
          </w:r>
          <w:proofErr w:type="spellStart"/>
          <w:r>
            <w:t>aniqlash</w:t>
          </w:r>
          <w:proofErr w:type="spellEnd"/>
          <w:r>
            <w:t xml:space="preserve"> </w:t>
          </w:r>
          <w:proofErr w:type="spellStart"/>
          <w:r>
            <w:t>uchun</w:t>
          </w:r>
          <w:proofErr w:type="spellEnd"/>
          <w:r>
            <w:t xml:space="preserve"> </w:t>
          </w:r>
          <w:proofErr w:type="spellStart"/>
          <w:r>
            <w:t>kerakli</w:t>
          </w:r>
          <w:proofErr w:type="spellEnd"/>
          <w:r>
            <w:t xml:space="preserve"> </w:t>
          </w:r>
          <w:proofErr w:type="spellStart"/>
          <w:r>
            <w:t>texnologiyalarni</w:t>
          </w:r>
          <w:proofErr w:type="spellEnd"/>
          <w:r w:rsidR="008A4AF2">
            <w:t xml:space="preserve"> </w:t>
          </w:r>
          <w:proofErr w:type="spellStart"/>
          <w:r w:rsidR="008A4AF2">
            <w:t>sotib</w:t>
          </w:r>
          <w:proofErr w:type="spellEnd"/>
          <w:r w:rsidR="008A4AF2">
            <w:t xml:space="preserve"> </w:t>
          </w:r>
          <w:proofErr w:type="spellStart"/>
          <w:r w:rsidR="008A4AF2">
            <w:t>olish</w:t>
          </w:r>
          <w:proofErr w:type="spellEnd"/>
          <w:r w:rsidR="008A4AF2">
            <w:t xml:space="preserve"> </w:t>
          </w:r>
          <w:proofErr w:type="spellStart"/>
          <w:r w:rsidR="008A4AF2">
            <w:t>yoki</w:t>
          </w:r>
          <w:proofErr w:type="spellEnd"/>
          <w:r w:rsidR="008A4AF2">
            <w:t xml:space="preserve"> qurish</w:t>
          </w:r>
          <w:r>
            <w:rPr>
              <w:rStyle w:val="FootnoteReference"/>
            </w:rPr>
            <w:t>2</w:t>
          </w:r>
        </w:p>
        <w:p w14:paraId="3F82F12D" w14:textId="0F6775F9" w:rsidR="001435CE" w:rsidRDefault="001435CE" w:rsidP="001435CE">
          <w:pPr>
            <w:pStyle w:val="NoSpacing"/>
          </w:pPr>
          <w:proofErr w:type="spellStart"/>
          <w:r>
            <w:t>Ushbu</w:t>
          </w:r>
          <w:proofErr w:type="spellEnd"/>
          <w:r>
            <w:t xml:space="preserve"> </w:t>
          </w:r>
          <w:proofErr w:type="spellStart"/>
          <w:r>
            <w:t>biznes</w:t>
          </w:r>
          <w:proofErr w:type="spellEnd"/>
          <w:r>
            <w:t xml:space="preserve"> </w:t>
          </w:r>
          <w:proofErr w:type="spellStart"/>
          <w:r>
            <w:t>jarayonda</w:t>
          </w:r>
          <w:proofErr w:type="spellEnd"/>
          <w:r>
            <w:t xml:space="preserve"> </w:t>
          </w:r>
          <w:proofErr w:type="spellStart"/>
          <w:r>
            <w:t>tizimimiz</w:t>
          </w:r>
          <w:proofErr w:type="spellEnd"/>
          <w:r>
            <w:t xml:space="preserve"> </w:t>
          </w:r>
          <w:proofErr w:type="spellStart"/>
          <w:r>
            <w:t>foydalanadigan</w:t>
          </w:r>
          <w:proofErr w:type="spellEnd"/>
          <w:r>
            <w:t xml:space="preserve"> </w:t>
          </w:r>
          <w:proofErr w:type="spellStart"/>
          <w:r>
            <w:t>texnologiyani</w:t>
          </w:r>
          <w:proofErr w:type="spellEnd"/>
          <w:r>
            <w:t xml:space="preserve"> </w:t>
          </w:r>
          <w:proofErr w:type="spellStart"/>
          <w:r>
            <w:t>aniqlaymiz</w:t>
          </w:r>
          <w:proofErr w:type="spellEnd"/>
          <w:r>
            <w:t xml:space="preserve"> </w:t>
          </w:r>
          <w:proofErr w:type="spellStart"/>
          <w:r>
            <w:t>va</w:t>
          </w:r>
          <w:proofErr w:type="spellEnd"/>
          <w:r>
            <w:t xml:space="preserve"> u </w:t>
          </w:r>
          <w:proofErr w:type="spellStart"/>
          <w:r>
            <w:t>uchun</w:t>
          </w:r>
          <w:proofErr w:type="spellEnd"/>
          <w:r>
            <w:t xml:space="preserve"> </w:t>
          </w:r>
          <w:proofErr w:type="spellStart"/>
          <w:r>
            <w:t>kerakli</w:t>
          </w:r>
          <w:proofErr w:type="spellEnd"/>
          <w:r>
            <w:t xml:space="preserve"> </w:t>
          </w:r>
          <w:proofErr w:type="spellStart"/>
          <w:r>
            <w:t>jihozlar</w:t>
          </w:r>
          <w:proofErr w:type="spellEnd"/>
          <w:r>
            <w:t xml:space="preserve"> </w:t>
          </w:r>
          <w:proofErr w:type="spellStart"/>
          <w:r>
            <w:t>yoki</w:t>
          </w:r>
          <w:proofErr w:type="spellEnd"/>
          <w:r>
            <w:t xml:space="preserve"> </w:t>
          </w:r>
          <w:proofErr w:type="spellStart"/>
          <w:r>
            <w:t>hujjatlarni</w:t>
          </w:r>
          <w:proofErr w:type="spellEnd"/>
          <w:r>
            <w:t xml:space="preserve"> </w:t>
          </w:r>
          <w:proofErr w:type="spellStart"/>
          <w:r>
            <w:t>sotib</w:t>
          </w:r>
          <w:proofErr w:type="spellEnd"/>
          <w:r>
            <w:t xml:space="preserve"> </w:t>
          </w:r>
          <w:proofErr w:type="spellStart"/>
          <w:r>
            <w:t>olamiz</w:t>
          </w:r>
          <w:proofErr w:type="spellEnd"/>
          <w:r>
            <w:t xml:space="preserve"> </w:t>
          </w:r>
          <w:proofErr w:type="spellStart"/>
          <w:r>
            <w:t>yoki</w:t>
          </w:r>
          <w:proofErr w:type="spellEnd"/>
          <w:r>
            <w:t xml:space="preserve"> </w:t>
          </w:r>
          <w:proofErr w:type="spellStart"/>
          <w:r>
            <w:t>rasmiylashtiramiz</w:t>
          </w:r>
          <w:proofErr w:type="spellEnd"/>
        </w:p>
        <w:p w14:paraId="0F257E31" w14:textId="6F51E36A" w:rsidR="007A7872" w:rsidRDefault="007A7872" w:rsidP="007A7872">
          <w:pPr>
            <w:pStyle w:val="NoSpacing"/>
            <w:numPr>
              <w:ilvl w:val="0"/>
              <w:numId w:val="16"/>
            </w:numPr>
          </w:pPr>
          <w:r>
            <w:t xml:space="preserve">Doppler </w:t>
          </w:r>
          <w:proofErr w:type="spellStart"/>
          <w:proofErr w:type="gramStart"/>
          <w:r>
            <w:t>radari</w:t>
          </w:r>
          <w:proofErr w:type="spellEnd"/>
          <w:r w:rsidR="0029177D">
            <w:t>(</w:t>
          </w:r>
          <w:proofErr w:type="spellStart"/>
          <w:proofErr w:type="gramEnd"/>
          <w:r w:rsidR="0029177D">
            <w:t>ushbu</w:t>
          </w:r>
          <w:proofErr w:type="spellEnd"/>
          <w:r w:rsidR="0029177D">
            <w:t xml:space="preserve"> </w:t>
          </w:r>
          <w:proofErr w:type="spellStart"/>
          <w:r w:rsidR="0029177D">
            <w:t>usul</w:t>
          </w:r>
          <w:proofErr w:type="spellEnd"/>
          <w:r w:rsidR="0029177D">
            <w:t xml:space="preserve"> </w:t>
          </w:r>
          <w:proofErr w:type="spellStart"/>
          <w:r w:rsidR="0029177D">
            <w:t>ancha</w:t>
          </w:r>
          <w:proofErr w:type="spellEnd"/>
          <w:r w:rsidR="0029177D">
            <w:t xml:space="preserve"> </w:t>
          </w:r>
          <w:proofErr w:type="spellStart"/>
          <w:r w:rsidR="0029177D">
            <w:t>qimmat</w:t>
          </w:r>
          <w:proofErr w:type="spellEnd"/>
          <w:r w:rsidR="0029177D">
            <w:t xml:space="preserve"> </w:t>
          </w:r>
          <w:proofErr w:type="spellStart"/>
          <w:r w:rsidR="0029177D">
            <w:t>bo’lgani</w:t>
          </w:r>
          <w:proofErr w:type="spellEnd"/>
          <w:r w:rsidR="0029177D">
            <w:t xml:space="preserve"> </w:t>
          </w:r>
          <w:proofErr w:type="spellStart"/>
          <w:r w:rsidR="0029177D">
            <w:t>sababli</w:t>
          </w:r>
          <w:proofErr w:type="spellEnd"/>
          <w:r w:rsidR="0029177D">
            <w:t xml:space="preserve"> </w:t>
          </w:r>
          <w:proofErr w:type="spellStart"/>
          <w:r w:rsidR="0029177D">
            <w:t>undan</w:t>
          </w:r>
          <w:proofErr w:type="spellEnd"/>
          <w:r w:rsidR="0029177D">
            <w:t xml:space="preserve"> </w:t>
          </w:r>
          <w:proofErr w:type="spellStart"/>
          <w:r w:rsidR="0029177D">
            <w:t>foydalana</w:t>
          </w:r>
          <w:proofErr w:type="spellEnd"/>
          <w:r w:rsidR="0029177D">
            <w:t xml:space="preserve"> </w:t>
          </w:r>
          <w:proofErr w:type="spellStart"/>
          <w:r w:rsidR="0029177D">
            <w:t>olmaymiz</w:t>
          </w:r>
          <w:proofErr w:type="spellEnd"/>
          <w:r w:rsidR="0029177D">
            <w:t>)</w:t>
          </w:r>
        </w:p>
        <w:p w14:paraId="338E45C8" w14:textId="07B5A905" w:rsidR="0029177D" w:rsidRDefault="0029177D" w:rsidP="007A7872">
          <w:pPr>
            <w:pStyle w:val="NoSpacing"/>
            <w:numPr>
              <w:ilvl w:val="0"/>
              <w:numId w:val="16"/>
            </w:numPr>
          </w:pPr>
          <w:proofErr w:type="spellStart"/>
          <w:r>
            <w:t>Sun’iy</w:t>
          </w:r>
          <w:proofErr w:type="spellEnd"/>
          <w:r>
            <w:t xml:space="preserve"> </w:t>
          </w:r>
          <w:proofErr w:type="spellStart"/>
          <w:r>
            <w:t>yo’ldosh</w:t>
          </w:r>
          <w:proofErr w:type="spellEnd"/>
          <w:r>
            <w:t xml:space="preserve"> </w:t>
          </w:r>
          <w:proofErr w:type="spellStart"/>
          <w:r>
            <w:t>ma’lumotlaridan</w:t>
          </w:r>
          <w:proofErr w:type="spellEnd"/>
          <w:r>
            <w:t xml:space="preserve"> </w:t>
          </w:r>
          <w:proofErr w:type="spellStart"/>
          <w:proofErr w:type="gramStart"/>
          <w:r>
            <w:t>foydalanish</w:t>
          </w:r>
          <w:proofErr w:type="spellEnd"/>
          <w:r>
            <w:t>(</w:t>
          </w:r>
          <w:proofErr w:type="spellStart"/>
          <w:proofErr w:type="gramEnd"/>
          <w:r>
            <w:t>Ushbu</w:t>
          </w:r>
          <w:proofErr w:type="spellEnd"/>
          <w:r>
            <w:t xml:space="preserve"> </w:t>
          </w:r>
          <w:proofErr w:type="spellStart"/>
          <w:r>
            <w:t>ma’lumotlarni</w:t>
          </w:r>
          <w:proofErr w:type="spellEnd"/>
          <w:r>
            <w:t xml:space="preserve"> NAOO dan </w:t>
          </w:r>
          <w:proofErr w:type="spellStart"/>
          <w:r>
            <w:t>olishimiz</w:t>
          </w:r>
          <w:proofErr w:type="spellEnd"/>
          <w:r>
            <w:t xml:space="preserve"> </w:t>
          </w:r>
          <w:proofErr w:type="spellStart"/>
          <w:r>
            <w:t>mumkin</w:t>
          </w:r>
          <w:proofErr w:type="spellEnd"/>
          <w:r>
            <w:t>)</w:t>
          </w:r>
        </w:p>
        <w:p w14:paraId="7BB625FB" w14:textId="6299120B" w:rsidR="0029177D" w:rsidRDefault="0029177D" w:rsidP="001435CE">
          <w:pPr>
            <w:pStyle w:val="NoSpacing"/>
            <w:numPr>
              <w:ilvl w:val="0"/>
              <w:numId w:val="16"/>
            </w:numPr>
          </w:pPr>
          <w:proofErr w:type="spellStart"/>
          <w:proofErr w:type="gramStart"/>
          <w:r>
            <w:t>Radiozondlar</w:t>
          </w:r>
          <w:proofErr w:type="spellEnd"/>
          <w:r>
            <w:t>(</w:t>
          </w:r>
          <w:proofErr w:type="spellStart"/>
          <w:proofErr w:type="gramEnd"/>
          <w:r>
            <w:t>Ushbu</w:t>
          </w:r>
          <w:proofErr w:type="spellEnd"/>
          <w:r>
            <w:t xml:space="preserve"> </w:t>
          </w:r>
          <w:proofErr w:type="spellStart"/>
          <w:r>
            <w:t>usul</w:t>
          </w:r>
          <w:proofErr w:type="spellEnd"/>
          <w:r>
            <w:t xml:space="preserve"> biz </w:t>
          </w:r>
          <w:proofErr w:type="spellStart"/>
          <w:r>
            <w:t>uchun</w:t>
          </w:r>
          <w:proofErr w:type="spellEnd"/>
          <w:r>
            <w:t xml:space="preserve"> </w:t>
          </w:r>
          <w:proofErr w:type="spellStart"/>
          <w:r>
            <w:t>eng</w:t>
          </w:r>
          <w:proofErr w:type="spellEnd"/>
          <w:r>
            <w:t xml:space="preserve"> </w:t>
          </w:r>
          <w:proofErr w:type="spellStart"/>
          <w:r>
            <w:t>arzoni</w:t>
          </w:r>
          <w:proofErr w:type="spellEnd"/>
          <w:r>
            <w:t xml:space="preserve"> </w:t>
          </w:r>
          <w:proofErr w:type="spellStart"/>
          <w:r>
            <w:t>va</w:t>
          </w:r>
          <w:proofErr w:type="spellEnd"/>
          <w:r>
            <w:t xml:space="preserve"> </w:t>
          </w:r>
          <w:proofErr w:type="spellStart"/>
          <w:r>
            <w:t>qulayi</w:t>
          </w:r>
          <w:proofErr w:type="spellEnd"/>
          <w:r>
            <w:t xml:space="preserve"> </w:t>
          </w:r>
          <w:proofErr w:type="spellStart"/>
          <w:r>
            <w:t>hisoblanadi</w:t>
          </w:r>
          <w:proofErr w:type="spellEnd"/>
          <w:r>
            <w:t xml:space="preserve"> </w:t>
          </w:r>
          <w:proofErr w:type="spellStart"/>
          <w:r>
            <w:t>shu</w:t>
          </w:r>
          <w:proofErr w:type="spellEnd"/>
          <w:r>
            <w:t xml:space="preserve"> </w:t>
          </w:r>
          <w:proofErr w:type="spellStart"/>
          <w:r>
            <w:t>sababli</w:t>
          </w:r>
          <w:proofErr w:type="spellEnd"/>
          <w:r>
            <w:t xml:space="preserve"> </w:t>
          </w:r>
          <w:proofErr w:type="spellStart"/>
          <w:r>
            <w:t>ushbu</w:t>
          </w:r>
          <w:proofErr w:type="spellEnd"/>
          <w:r>
            <w:t xml:space="preserve"> </w:t>
          </w:r>
          <w:proofErr w:type="spellStart"/>
          <w:r>
            <w:t>usuldan</w:t>
          </w:r>
          <w:proofErr w:type="spellEnd"/>
          <w:r>
            <w:t xml:space="preserve"> </w:t>
          </w:r>
          <w:proofErr w:type="spellStart"/>
          <w:r>
            <w:t>foydalanamiz</w:t>
          </w:r>
          <w:proofErr w:type="spellEnd"/>
          <w:r>
            <w:t>)</w:t>
          </w:r>
        </w:p>
        <w:p w14:paraId="3E2EA334" w14:textId="122E3F96" w:rsidR="001435CE" w:rsidRPr="00C31D30" w:rsidRDefault="001435CE" w:rsidP="001435CE">
          <w:pPr>
            <w:pStyle w:val="Heading2"/>
          </w:pPr>
          <w:proofErr w:type="spellStart"/>
          <w:r>
            <w:t>Texnologiyalar</w:t>
          </w:r>
          <w:proofErr w:type="spellEnd"/>
          <w:r>
            <w:t xml:space="preserve"> </w:t>
          </w:r>
          <w:proofErr w:type="spellStart"/>
          <w:r>
            <w:t>yordamida</w:t>
          </w:r>
          <w:proofErr w:type="spellEnd"/>
          <w:r>
            <w:t xml:space="preserve"> </w:t>
          </w:r>
          <w:proofErr w:type="spellStart"/>
          <w:r>
            <w:t>aniqlangan</w:t>
          </w:r>
          <w:proofErr w:type="spellEnd"/>
          <w:r>
            <w:t xml:space="preserve"> </w:t>
          </w:r>
          <w:proofErr w:type="spellStart"/>
          <w:r>
            <w:t>ma’lumotlarni</w:t>
          </w:r>
          <w:proofErr w:type="spellEnd"/>
          <w:r>
            <w:t xml:space="preserve"> </w:t>
          </w:r>
          <w:proofErr w:type="spellStart"/>
          <w:r>
            <w:t>tahlil</w:t>
          </w:r>
          <w:proofErr w:type="spellEnd"/>
          <w:r>
            <w:t xml:space="preserve"> qilish</w:t>
          </w:r>
          <w:r w:rsidR="0029177D">
            <w:rPr>
              <w:rStyle w:val="FootnoteReference"/>
            </w:rPr>
            <w:t>3</w:t>
          </w:r>
        </w:p>
        <w:p w14:paraId="1E37CF12" w14:textId="70E75210" w:rsidR="001435CE" w:rsidRDefault="001435CE" w:rsidP="001435CE">
          <w:pPr>
            <w:pStyle w:val="NoSpacing"/>
          </w:pPr>
          <w:proofErr w:type="spellStart"/>
          <w:r>
            <w:t>Ushbu</w:t>
          </w:r>
          <w:proofErr w:type="spellEnd"/>
          <w:r>
            <w:t xml:space="preserve"> </w:t>
          </w:r>
          <w:proofErr w:type="spellStart"/>
          <w:r>
            <w:t>biznes</w:t>
          </w:r>
          <w:proofErr w:type="spellEnd"/>
          <w:r>
            <w:t xml:space="preserve"> </w:t>
          </w:r>
          <w:proofErr w:type="spellStart"/>
          <w:r w:rsidR="0029177D">
            <w:t>jarayonda</w:t>
          </w:r>
          <w:proofErr w:type="spellEnd"/>
          <w:r w:rsidR="0029177D">
            <w:t xml:space="preserve"> biz </w:t>
          </w:r>
          <w:proofErr w:type="spellStart"/>
          <w:r w:rsidR="0029177D">
            <w:t>Radiozond</w:t>
          </w:r>
          <w:proofErr w:type="spellEnd"/>
          <w:r w:rsidR="0029177D">
            <w:t xml:space="preserve"> </w:t>
          </w:r>
          <w:proofErr w:type="spellStart"/>
          <w:r w:rsidR="0029177D">
            <w:t>orqali</w:t>
          </w:r>
          <w:proofErr w:type="spellEnd"/>
          <w:r w:rsidR="0029177D">
            <w:t xml:space="preserve"> </w:t>
          </w:r>
          <w:proofErr w:type="spellStart"/>
          <w:r w:rsidR="0029177D">
            <w:t>aniqlangan</w:t>
          </w:r>
          <w:proofErr w:type="spellEnd"/>
          <w:r w:rsidR="0029177D">
            <w:t xml:space="preserve"> </w:t>
          </w:r>
          <w:proofErr w:type="spellStart"/>
          <w:r w:rsidR="0029177D">
            <w:t>ma’lumotlarni</w:t>
          </w:r>
          <w:proofErr w:type="spellEnd"/>
          <w:r w:rsidR="0029177D">
            <w:t xml:space="preserve"> </w:t>
          </w:r>
          <w:proofErr w:type="spellStart"/>
          <w:r w:rsidR="0029177D">
            <w:t>tahlil</w:t>
          </w:r>
          <w:proofErr w:type="spellEnd"/>
          <w:r w:rsidR="0029177D">
            <w:t xml:space="preserve"> </w:t>
          </w:r>
          <w:proofErr w:type="spellStart"/>
          <w:r w:rsidR="0029177D">
            <w:t>qilamiz</w:t>
          </w:r>
          <w:proofErr w:type="spellEnd"/>
          <w:r w:rsidR="0029177D">
            <w:t xml:space="preserve"> </w:t>
          </w:r>
          <w:proofErr w:type="spellStart"/>
          <w:r w:rsidR="0029177D">
            <w:t>va</w:t>
          </w:r>
          <w:proofErr w:type="spellEnd"/>
          <w:r w:rsidR="0029177D">
            <w:t xml:space="preserve"> </w:t>
          </w:r>
          <w:proofErr w:type="spellStart"/>
          <w:r w:rsidR="0029177D">
            <w:t>ularni</w:t>
          </w:r>
          <w:proofErr w:type="spellEnd"/>
          <w:r w:rsidR="0029177D">
            <w:t xml:space="preserve"> </w:t>
          </w:r>
          <w:proofErr w:type="spellStart"/>
          <w:r w:rsidR="0029177D">
            <w:t>qulay</w:t>
          </w:r>
          <w:proofErr w:type="spellEnd"/>
          <w:r w:rsidR="0029177D">
            <w:t xml:space="preserve"> </w:t>
          </w:r>
          <w:proofErr w:type="spellStart"/>
          <w:r w:rsidR="0029177D">
            <w:t>ko’rinishga</w:t>
          </w:r>
          <w:proofErr w:type="spellEnd"/>
          <w:r w:rsidR="0029177D">
            <w:t xml:space="preserve"> </w:t>
          </w:r>
          <w:proofErr w:type="spellStart"/>
          <w:r w:rsidR="0029177D">
            <w:t>keltiramiz</w:t>
          </w:r>
          <w:proofErr w:type="spellEnd"/>
        </w:p>
        <w:p w14:paraId="509D21AF" w14:textId="0BB630AB" w:rsidR="0029177D" w:rsidRPr="00C31D30" w:rsidRDefault="00E74E38" w:rsidP="0029177D">
          <w:pPr>
            <w:pStyle w:val="Heading2"/>
          </w:pPr>
          <w:proofErr w:type="spellStart"/>
          <w:r>
            <w:t>Tayyor</w:t>
          </w:r>
          <w:proofErr w:type="spellEnd"/>
          <w:r>
            <w:t xml:space="preserve"> </w:t>
          </w:r>
          <w:proofErr w:type="spellStart"/>
          <w:r>
            <w:t>ma’lumotlar</w:t>
          </w:r>
          <w:proofErr w:type="spellEnd"/>
          <w:r>
            <w:t xml:space="preserve"> </w:t>
          </w:r>
          <w:proofErr w:type="spellStart"/>
          <w:r>
            <w:t>yordamida</w:t>
          </w:r>
          <w:proofErr w:type="spellEnd"/>
          <w:r>
            <w:t xml:space="preserve"> </w:t>
          </w:r>
          <w:proofErr w:type="spellStart"/>
          <w:r>
            <w:t>sotish</w:t>
          </w:r>
          <w:proofErr w:type="spellEnd"/>
          <w:r>
            <w:t xml:space="preserve"> </w:t>
          </w:r>
          <w:proofErr w:type="spellStart"/>
          <w:r>
            <w:t>va</w:t>
          </w:r>
          <w:proofErr w:type="spellEnd"/>
          <w:r>
            <w:t xml:space="preserve"> </w:t>
          </w:r>
          <w:proofErr w:type="spellStart"/>
          <w:r>
            <w:t>loyiha</w:t>
          </w:r>
          <w:proofErr w:type="spellEnd"/>
          <w:r>
            <w:t xml:space="preserve"> </w:t>
          </w:r>
          <w:proofErr w:type="spellStart"/>
          <w:r>
            <w:t>uchun</w:t>
          </w:r>
          <w:proofErr w:type="spellEnd"/>
          <w:r>
            <w:t xml:space="preserve"> API </w:t>
          </w:r>
          <w:proofErr w:type="spellStart"/>
          <w:r>
            <w:t>ishlab</w:t>
          </w:r>
          <w:proofErr w:type="spellEnd"/>
          <w:r>
            <w:t xml:space="preserve"> chiqish</w:t>
          </w:r>
          <w:r>
            <w:rPr>
              <w:rStyle w:val="FootnoteReference"/>
            </w:rPr>
            <w:t>4</w:t>
          </w:r>
        </w:p>
        <w:p w14:paraId="37221A4E" w14:textId="77777777" w:rsidR="0029177D" w:rsidRPr="00C31D30" w:rsidRDefault="0029177D" w:rsidP="0029177D">
          <w:pPr>
            <w:pStyle w:val="NoSpacing"/>
          </w:pPr>
          <w:proofErr w:type="spellStart"/>
          <w:r>
            <w:t>Ushbu</w:t>
          </w:r>
          <w:proofErr w:type="spellEnd"/>
          <w:r>
            <w:t xml:space="preserve"> </w:t>
          </w:r>
          <w:proofErr w:type="spellStart"/>
          <w:r>
            <w:t>biznes</w:t>
          </w:r>
          <w:proofErr w:type="spellEnd"/>
          <w:r>
            <w:t xml:space="preserve"> </w:t>
          </w:r>
          <w:proofErr w:type="spellStart"/>
          <w:r>
            <w:t>jarayonda</w:t>
          </w:r>
          <w:proofErr w:type="spellEnd"/>
          <w:r>
            <w:t xml:space="preserve"> biz </w:t>
          </w:r>
          <w:proofErr w:type="spellStart"/>
          <w:r>
            <w:t>Radiozond</w:t>
          </w:r>
          <w:proofErr w:type="spellEnd"/>
          <w:r>
            <w:t xml:space="preserve"> </w:t>
          </w:r>
          <w:proofErr w:type="spellStart"/>
          <w:r>
            <w:t>orqali</w:t>
          </w:r>
          <w:proofErr w:type="spellEnd"/>
          <w:r>
            <w:t xml:space="preserve"> </w:t>
          </w:r>
          <w:proofErr w:type="spellStart"/>
          <w:r>
            <w:t>aniqlangan</w:t>
          </w:r>
          <w:proofErr w:type="spellEnd"/>
          <w:r>
            <w:t xml:space="preserve"> </w:t>
          </w:r>
          <w:proofErr w:type="spellStart"/>
          <w:r>
            <w:t>ma’lumotlarni</w:t>
          </w:r>
          <w:proofErr w:type="spellEnd"/>
          <w:r>
            <w:t xml:space="preserve"> </w:t>
          </w:r>
          <w:proofErr w:type="spellStart"/>
          <w:r>
            <w:t>tahlil</w:t>
          </w:r>
          <w:proofErr w:type="spellEnd"/>
          <w:r>
            <w:t xml:space="preserve"> </w:t>
          </w:r>
          <w:proofErr w:type="spellStart"/>
          <w:r>
            <w:t>qilamiz</w:t>
          </w:r>
          <w:proofErr w:type="spellEnd"/>
          <w:r>
            <w:t xml:space="preserve"> </w:t>
          </w:r>
          <w:proofErr w:type="spellStart"/>
          <w:r>
            <w:t>va</w:t>
          </w:r>
          <w:proofErr w:type="spellEnd"/>
          <w:r>
            <w:t xml:space="preserve"> </w:t>
          </w:r>
          <w:proofErr w:type="spellStart"/>
          <w:r>
            <w:t>ularni</w:t>
          </w:r>
          <w:proofErr w:type="spellEnd"/>
          <w:r>
            <w:t xml:space="preserve"> </w:t>
          </w:r>
          <w:proofErr w:type="spellStart"/>
          <w:r>
            <w:t>qulay</w:t>
          </w:r>
          <w:proofErr w:type="spellEnd"/>
          <w:r>
            <w:t xml:space="preserve"> </w:t>
          </w:r>
          <w:proofErr w:type="spellStart"/>
          <w:r>
            <w:t>ko’rinishga</w:t>
          </w:r>
          <w:proofErr w:type="spellEnd"/>
          <w:r>
            <w:t xml:space="preserve"> </w:t>
          </w:r>
          <w:proofErr w:type="spellStart"/>
          <w:r>
            <w:t>keltiramiz</w:t>
          </w:r>
          <w:proofErr w:type="spellEnd"/>
        </w:p>
        <w:p w14:paraId="62A3804D" w14:textId="36BE0AC4" w:rsidR="00E74E38" w:rsidRPr="00C31D30" w:rsidRDefault="00E74E38" w:rsidP="00E74E38">
          <w:pPr>
            <w:pStyle w:val="Heading2"/>
          </w:pPr>
          <w:proofErr w:type="spellStart"/>
          <w:r>
            <w:t>Loyihani</w:t>
          </w:r>
          <w:proofErr w:type="spellEnd"/>
          <w:r>
            <w:t xml:space="preserve"> </w:t>
          </w:r>
          <w:proofErr w:type="spellStart"/>
          <w:r>
            <w:t>turli</w:t>
          </w:r>
          <w:proofErr w:type="spellEnd"/>
          <w:r>
            <w:t xml:space="preserve"> </w:t>
          </w:r>
          <w:proofErr w:type="spellStart"/>
          <w:r>
            <w:t>xil</w:t>
          </w:r>
          <w:proofErr w:type="spellEnd"/>
          <w:r>
            <w:t xml:space="preserve"> </w:t>
          </w:r>
          <w:proofErr w:type="spellStart"/>
          <w:r>
            <w:t>devicelar</w:t>
          </w:r>
          <w:proofErr w:type="spellEnd"/>
          <w:r>
            <w:t xml:space="preserve"> </w:t>
          </w:r>
          <w:proofErr w:type="spellStart"/>
          <w:r>
            <w:t>uchun</w:t>
          </w:r>
          <w:proofErr w:type="spellEnd"/>
          <w:r>
            <w:t xml:space="preserve"> </w:t>
          </w:r>
          <w:proofErr w:type="spellStart"/>
          <w:r>
            <w:t>app’larini</w:t>
          </w:r>
          <w:proofErr w:type="spellEnd"/>
          <w:r>
            <w:t xml:space="preserve"> </w:t>
          </w:r>
          <w:proofErr w:type="spellStart"/>
          <w:r>
            <w:t>ishlab</w:t>
          </w:r>
          <w:proofErr w:type="spellEnd"/>
          <w:r>
            <w:t xml:space="preserve"> </w:t>
          </w:r>
          <w:proofErr w:type="spellStart"/>
          <w:r>
            <w:t>chiqish</w:t>
          </w:r>
          <w:proofErr w:type="spellEnd"/>
          <w:r>
            <w:t xml:space="preserve"> </w:t>
          </w:r>
          <w:proofErr w:type="spellStart"/>
          <w:r>
            <w:t>va</w:t>
          </w:r>
          <w:proofErr w:type="spellEnd"/>
          <w:r>
            <w:t xml:space="preserve"> </w:t>
          </w:r>
          <w:proofErr w:type="spellStart"/>
          <w:r>
            <w:t>ulardan</w:t>
          </w:r>
          <w:proofErr w:type="spellEnd"/>
          <w:r>
            <w:t xml:space="preserve"> </w:t>
          </w:r>
          <w:proofErr w:type="spellStart"/>
          <w:r>
            <w:t>foyda</w:t>
          </w:r>
          <w:proofErr w:type="spellEnd"/>
          <w:r>
            <w:t xml:space="preserve"> </w:t>
          </w:r>
          <w:proofErr w:type="spellStart"/>
          <w:r>
            <w:t>olish</w:t>
          </w:r>
          <w:proofErr w:type="spellEnd"/>
          <w:r>
            <w:t xml:space="preserve"> </w:t>
          </w:r>
          <w:proofErr w:type="spellStart"/>
          <w:r>
            <w:t>yo’llarini</w:t>
          </w:r>
          <w:proofErr w:type="spellEnd"/>
          <w:r>
            <w:t xml:space="preserve"> aniqlash</w:t>
          </w:r>
          <w:r>
            <w:rPr>
              <w:rStyle w:val="FootnoteReference"/>
            </w:rPr>
            <w:t>5</w:t>
          </w:r>
        </w:p>
        <w:p w14:paraId="357DF33F" w14:textId="77777777" w:rsidR="00E74E38" w:rsidRPr="00C31D30" w:rsidRDefault="00E74E38" w:rsidP="00E74E38">
          <w:pPr>
            <w:pStyle w:val="NoSpacing"/>
          </w:pPr>
          <w:proofErr w:type="spellStart"/>
          <w:r>
            <w:t>Ushbu</w:t>
          </w:r>
          <w:proofErr w:type="spellEnd"/>
          <w:r>
            <w:t xml:space="preserve"> </w:t>
          </w:r>
          <w:proofErr w:type="spellStart"/>
          <w:r>
            <w:t>biznes</w:t>
          </w:r>
          <w:proofErr w:type="spellEnd"/>
          <w:r>
            <w:t xml:space="preserve"> </w:t>
          </w:r>
          <w:proofErr w:type="spellStart"/>
          <w:r>
            <w:t>jarayonda</w:t>
          </w:r>
          <w:proofErr w:type="spellEnd"/>
          <w:r>
            <w:t xml:space="preserve"> biz </w:t>
          </w:r>
          <w:proofErr w:type="spellStart"/>
          <w:r>
            <w:t>Radiozond</w:t>
          </w:r>
          <w:proofErr w:type="spellEnd"/>
          <w:r>
            <w:t xml:space="preserve"> </w:t>
          </w:r>
          <w:proofErr w:type="spellStart"/>
          <w:r>
            <w:t>orqali</w:t>
          </w:r>
          <w:proofErr w:type="spellEnd"/>
          <w:r>
            <w:t xml:space="preserve"> </w:t>
          </w:r>
          <w:proofErr w:type="spellStart"/>
          <w:r>
            <w:t>aniqlangan</w:t>
          </w:r>
          <w:proofErr w:type="spellEnd"/>
          <w:r>
            <w:t xml:space="preserve"> </w:t>
          </w:r>
          <w:proofErr w:type="spellStart"/>
          <w:r>
            <w:t>ma’lumotlarni</w:t>
          </w:r>
          <w:proofErr w:type="spellEnd"/>
          <w:r>
            <w:t xml:space="preserve"> </w:t>
          </w:r>
          <w:proofErr w:type="spellStart"/>
          <w:r>
            <w:t>tahlil</w:t>
          </w:r>
          <w:proofErr w:type="spellEnd"/>
          <w:r>
            <w:t xml:space="preserve"> </w:t>
          </w:r>
          <w:proofErr w:type="spellStart"/>
          <w:r>
            <w:t>qilamiz</w:t>
          </w:r>
          <w:proofErr w:type="spellEnd"/>
          <w:r>
            <w:t xml:space="preserve"> </w:t>
          </w:r>
          <w:proofErr w:type="spellStart"/>
          <w:r>
            <w:t>va</w:t>
          </w:r>
          <w:proofErr w:type="spellEnd"/>
          <w:r>
            <w:t xml:space="preserve"> </w:t>
          </w:r>
          <w:proofErr w:type="spellStart"/>
          <w:r>
            <w:t>ularni</w:t>
          </w:r>
          <w:proofErr w:type="spellEnd"/>
          <w:r>
            <w:t xml:space="preserve"> </w:t>
          </w:r>
          <w:proofErr w:type="spellStart"/>
          <w:r>
            <w:t>qulay</w:t>
          </w:r>
          <w:proofErr w:type="spellEnd"/>
          <w:r>
            <w:t xml:space="preserve"> </w:t>
          </w:r>
          <w:proofErr w:type="spellStart"/>
          <w:r>
            <w:t>ko’rinishga</w:t>
          </w:r>
          <w:proofErr w:type="spellEnd"/>
          <w:r>
            <w:t xml:space="preserve"> </w:t>
          </w:r>
          <w:proofErr w:type="spellStart"/>
          <w:r>
            <w:t>keltiramiz</w:t>
          </w:r>
          <w:proofErr w:type="spellEnd"/>
        </w:p>
        <w:p w14:paraId="754419C2" w14:textId="77777777" w:rsidR="0029177D" w:rsidRPr="00C31D30" w:rsidRDefault="0029177D" w:rsidP="001435CE">
          <w:pPr>
            <w:pStyle w:val="NoSpacing"/>
          </w:pPr>
        </w:p>
        <w:p w14:paraId="0E3A7F64" w14:textId="33AFDBB8" w:rsidR="00E81978" w:rsidRDefault="004E0312" w:rsidP="00C31D30">
          <w:pPr>
            <w:pStyle w:val="Bibliography"/>
            <w:rPr>
              <w:noProof/>
            </w:rPr>
          </w:pPr>
        </w:p>
      </w:sdtContent>
    </w:sdt>
    <w:p w14:paraId="444D6087" w14:textId="77777777" w:rsidR="00E74E38" w:rsidRDefault="00E74E38">
      <w:pPr>
        <w:pStyle w:val="SectionTitle"/>
      </w:pPr>
    </w:p>
    <w:p w14:paraId="474EEDCE" w14:textId="738FD754" w:rsidR="00E81978" w:rsidRPr="00C0601E" w:rsidRDefault="006E2531" w:rsidP="005A4977">
      <w:pPr>
        <w:pStyle w:val="SectionTitle"/>
        <w:jc w:val="left"/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lastRenderedPageBreak/>
        <w:t>Hodimlarni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ishga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olish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jarayonini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avtomatlashtirish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uchun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tuziladigan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tizimimiz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uchun</w:t>
      </w:r>
      <w:proofErr w:type="spellEnd"/>
      <w:r>
        <w:rPr>
          <w:rStyle w:val="Emphasis"/>
          <w:i w:val="0"/>
          <w:iCs w:val="0"/>
        </w:rPr>
        <w:t xml:space="preserve"> IDEF1X </w:t>
      </w:r>
      <w:proofErr w:type="spellStart"/>
      <w:r>
        <w:rPr>
          <w:rStyle w:val="Emphasis"/>
          <w:i w:val="0"/>
          <w:iCs w:val="0"/>
        </w:rPr>
        <w:t>metodologiyasi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orqali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tuzilgan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loyiha</w:t>
      </w:r>
      <w:proofErr w:type="spellEnd"/>
      <w:r>
        <w:rPr>
          <w:rStyle w:val="Emphasis"/>
          <w:i w:val="0"/>
          <w:iCs w:val="0"/>
        </w:rPr>
        <w:t xml:space="preserve">. </w:t>
      </w:r>
      <w:proofErr w:type="spellStart"/>
      <w:r>
        <w:rPr>
          <w:rStyle w:val="Emphasis"/>
          <w:i w:val="0"/>
          <w:iCs w:val="0"/>
        </w:rPr>
        <w:t>Ushbu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loyihani</w:t>
      </w:r>
      <w:proofErr w:type="spellEnd"/>
      <w:r>
        <w:rPr>
          <w:rStyle w:val="Emphasis"/>
          <w:i w:val="0"/>
          <w:iCs w:val="0"/>
        </w:rPr>
        <w:t xml:space="preserve"> App </w:t>
      </w:r>
      <w:proofErr w:type="spellStart"/>
      <w:r>
        <w:rPr>
          <w:rStyle w:val="Emphasis"/>
          <w:i w:val="0"/>
          <w:iCs w:val="0"/>
        </w:rPr>
        <w:t>versiyasini</w:t>
      </w:r>
      <w:proofErr w:type="spellEnd"/>
      <w:r>
        <w:rPr>
          <w:rStyle w:val="Emphasis"/>
          <w:i w:val="0"/>
          <w:iCs w:val="0"/>
        </w:rPr>
        <w:t xml:space="preserve"> </w:t>
      </w:r>
    </w:p>
    <w:sectPr w:rsidR="00E81978" w:rsidRPr="00C0601E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EDED" w14:textId="77777777" w:rsidR="001434BF" w:rsidRDefault="001434BF">
      <w:pPr>
        <w:spacing w:line="240" w:lineRule="auto"/>
      </w:pPr>
      <w:r>
        <w:separator/>
      </w:r>
    </w:p>
    <w:p w14:paraId="588C6182" w14:textId="77777777" w:rsidR="001434BF" w:rsidRDefault="001434BF"/>
  </w:endnote>
  <w:endnote w:type="continuationSeparator" w:id="0">
    <w:p w14:paraId="4A52D295" w14:textId="77777777" w:rsidR="001434BF" w:rsidRDefault="001434BF">
      <w:pPr>
        <w:spacing w:line="240" w:lineRule="auto"/>
      </w:pPr>
      <w:r>
        <w:continuationSeparator/>
      </w:r>
    </w:p>
    <w:p w14:paraId="6665744B" w14:textId="77777777" w:rsidR="001434BF" w:rsidRDefault="001434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3803" w14:textId="77777777" w:rsidR="001434BF" w:rsidRDefault="001434BF">
      <w:pPr>
        <w:spacing w:line="240" w:lineRule="auto"/>
      </w:pPr>
      <w:r>
        <w:separator/>
      </w:r>
    </w:p>
    <w:p w14:paraId="6A6F9471" w14:textId="77777777" w:rsidR="001434BF" w:rsidRDefault="001434BF"/>
  </w:footnote>
  <w:footnote w:type="continuationSeparator" w:id="0">
    <w:p w14:paraId="434FC1CC" w14:textId="77777777" w:rsidR="001434BF" w:rsidRDefault="001434BF">
      <w:pPr>
        <w:spacing w:line="240" w:lineRule="auto"/>
      </w:pPr>
      <w:r>
        <w:continuationSeparator/>
      </w:r>
    </w:p>
    <w:p w14:paraId="65CA77A3" w14:textId="77777777" w:rsidR="001434BF" w:rsidRDefault="001434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8E65" w14:textId="42196755" w:rsidR="00E81978" w:rsidRDefault="004E031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94870CD73984B7F8FFE3A633B78E2A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E0A18">
          <w:rPr>
            <w:rStyle w:val="Strong"/>
          </w:rPr>
          <w:t>meteoroligiya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7619" w14:textId="5D7E0D09" w:rsidR="00E81978" w:rsidRDefault="000E0A18">
    <w:pPr>
      <w:pStyle w:val="Header"/>
      <w:rPr>
        <w:rStyle w:val="Strong"/>
      </w:rPr>
    </w:pPr>
    <w:r>
      <w:t>METEOROLOGIYA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57728BF"/>
    <w:multiLevelType w:val="hybridMultilevel"/>
    <w:tmpl w:val="79401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18"/>
    <w:rsid w:val="000D3F41"/>
    <w:rsid w:val="000E0A18"/>
    <w:rsid w:val="001434BF"/>
    <w:rsid w:val="001435CE"/>
    <w:rsid w:val="002858C3"/>
    <w:rsid w:val="0029177D"/>
    <w:rsid w:val="00355DCA"/>
    <w:rsid w:val="004E0312"/>
    <w:rsid w:val="00551A02"/>
    <w:rsid w:val="005534FA"/>
    <w:rsid w:val="005A4977"/>
    <w:rsid w:val="005D3A03"/>
    <w:rsid w:val="006B4E43"/>
    <w:rsid w:val="006E2531"/>
    <w:rsid w:val="007764BA"/>
    <w:rsid w:val="007A7872"/>
    <w:rsid w:val="008002C0"/>
    <w:rsid w:val="008A4AF2"/>
    <w:rsid w:val="008B2EFD"/>
    <w:rsid w:val="008C5323"/>
    <w:rsid w:val="009A6A3B"/>
    <w:rsid w:val="009F19DB"/>
    <w:rsid w:val="00A050B7"/>
    <w:rsid w:val="00A62356"/>
    <w:rsid w:val="00A86061"/>
    <w:rsid w:val="00B823AA"/>
    <w:rsid w:val="00BA45DB"/>
    <w:rsid w:val="00BE60A0"/>
    <w:rsid w:val="00BF4184"/>
    <w:rsid w:val="00BF7120"/>
    <w:rsid w:val="00C0601E"/>
    <w:rsid w:val="00C1765F"/>
    <w:rsid w:val="00C31D30"/>
    <w:rsid w:val="00CD6E39"/>
    <w:rsid w:val="00CF6E91"/>
    <w:rsid w:val="00D406F8"/>
    <w:rsid w:val="00D85B68"/>
    <w:rsid w:val="00E418E2"/>
    <w:rsid w:val="00E52F5F"/>
    <w:rsid w:val="00E6004D"/>
    <w:rsid w:val="00E74E38"/>
    <w:rsid w:val="00E81978"/>
    <w:rsid w:val="00F22719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C61EF"/>
  <w15:chartTrackingRefBased/>
  <w15:docId w15:val="{1A41A3BF-FCE1-4E94-BA0C-0DE65C7E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7FD0234B-FD74-499C-B651-6B249D086C7F%7d\%7b0DD600AF-FB52-419D-A273-FD1B5574E1C7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F30BBF00A84E72AEC207CB865A9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620B9-D976-4A94-8AD5-1A633BEF099C}"/>
      </w:docPartPr>
      <w:docPartBody>
        <w:p w:rsidR="001424E0" w:rsidRDefault="00C02042">
          <w:pPr>
            <w:pStyle w:val="45F30BBF00A84E72AEC207CB865A9439"/>
          </w:pPr>
          <w:r>
            <w:t>[Title Here, up to 12 Words, on One to Two Lines]</w:t>
          </w:r>
        </w:p>
      </w:docPartBody>
    </w:docPart>
    <w:docPart>
      <w:docPartPr>
        <w:name w:val="85F60D17E7C946AD9D333A16869AA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D17E7-1F14-4A64-9E1F-D11B99F2EB42}"/>
      </w:docPartPr>
      <w:docPartBody>
        <w:p w:rsidR="001424E0" w:rsidRDefault="00C02042">
          <w:pPr>
            <w:pStyle w:val="85F60D17E7C946AD9D333A16869AAEEF"/>
          </w:pPr>
          <w:r>
            <w:t>Abstract</w:t>
          </w:r>
        </w:p>
      </w:docPartBody>
    </w:docPart>
    <w:docPart>
      <w:docPartPr>
        <w:name w:val="41A49779E20F4A6FB522E18E0388B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D547D-D54A-4416-B959-76C3CBABAFC4}"/>
      </w:docPartPr>
      <w:docPartBody>
        <w:p w:rsidR="001424E0" w:rsidRDefault="00C02042">
          <w:pPr>
            <w:pStyle w:val="41A49779E20F4A6FB522E18E0388B8EF"/>
          </w:pPr>
          <w:r>
            <w:t>[Title Here, up to 12 Words, on One to Two Lines]</w:t>
          </w:r>
        </w:p>
      </w:docPartBody>
    </w:docPart>
    <w:docPart>
      <w:docPartPr>
        <w:name w:val="E94870CD73984B7F8FFE3A633B78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0795-FBEF-4034-B323-6D0C01424B97}"/>
      </w:docPartPr>
      <w:docPartBody>
        <w:p w:rsidR="001424E0" w:rsidRDefault="00C02042">
          <w:pPr>
            <w:pStyle w:val="E94870CD73984B7F8FFE3A633B78E2A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42"/>
    <w:rsid w:val="001424E0"/>
    <w:rsid w:val="004376D0"/>
    <w:rsid w:val="00476F35"/>
    <w:rsid w:val="00913882"/>
    <w:rsid w:val="00C0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F30BBF00A84E72AEC207CB865A9439">
    <w:name w:val="45F30BBF00A84E72AEC207CB865A9439"/>
  </w:style>
  <w:style w:type="paragraph" w:customStyle="1" w:styleId="100AF7596FAA4A37B445D12CFF87CBC6">
    <w:name w:val="100AF7596FAA4A37B445D12CFF87CBC6"/>
  </w:style>
  <w:style w:type="paragraph" w:customStyle="1" w:styleId="E46FAC7856344365B7AEDA288E43D44A">
    <w:name w:val="E46FAC7856344365B7AEDA288E43D44A"/>
  </w:style>
  <w:style w:type="paragraph" w:customStyle="1" w:styleId="229399567B174F4DA257F28F92CD55D4">
    <w:name w:val="229399567B174F4DA257F28F92CD55D4"/>
  </w:style>
  <w:style w:type="paragraph" w:customStyle="1" w:styleId="F0F015F449514E42B88D4E90DF7412CE">
    <w:name w:val="F0F015F449514E42B88D4E90DF7412CE"/>
  </w:style>
  <w:style w:type="paragraph" w:customStyle="1" w:styleId="85F60D17E7C946AD9D333A16869AAEEF">
    <w:name w:val="85F60D17E7C946AD9D333A16869AAEE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57B059DBB26460DBA1594B697787630">
    <w:name w:val="557B059DBB26460DBA1594B697787630"/>
  </w:style>
  <w:style w:type="paragraph" w:customStyle="1" w:styleId="4BF37293D9794BDEB77A1CF07CD5DA5E">
    <w:name w:val="4BF37293D9794BDEB77A1CF07CD5DA5E"/>
  </w:style>
  <w:style w:type="paragraph" w:customStyle="1" w:styleId="41A49779E20F4A6FB522E18E0388B8EF">
    <w:name w:val="41A49779E20F4A6FB522E18E0388B8EF"/>
  </w:style>
  <w:style w:type="paragraph" w:customStyle="1" w:styleId="17ED01B619C44BB58F616572FA59AEA9">
    <w:name w:val="17ED01B619C44BB58F616572FA59AEA9"/>
  </w:style>
  <w:style w:type="paragraph" w:customStyle="1" w:styleId="B2CCCEF506B84A40A5E0B38197CCB238">
    <w:name w:val="B2CCCEF506B84A40A5E0B38197CCB238"/>
  </w:style>
  <w:style w:type="paragraph" w:customStyle="1" w:styleId="B6000D882FC341A28515D306AC772873">
    <w:name w:val="B6000D882FC341A28515D306AC772873"/>
  </w:style>
  <w:style w:type="paragraph" w:customStyle="1" w:styleId="3A67F825DB3344E695B74A3A8366738C">
    <w:name w:val="3A67F825DB3344E695B74A3A8366738C"/>
  </w:style>
  <w:style w:type="paragraph" w:customStyle="1" w:styleId="6C38EE14E45A4E68AD84E95C1BC0CEAB">
    <w:name w:val="6C38EE14E45A4E68AD84E95C1BC0CEAB"/>
  </w:style>
  <w:style w:type="paragraph" w:customStyle="1" w:styleId="EE4B0C6A954C47719220067EA3310B47">
    <w:name w:val="EE4B0C6A954C47719220067EA3310B47"/>
  </w:style>
  <w:style w:type="paragraph" w:customStyle="1" w:styleId="652FB2BD8E9C475A9FBE2C52719C0413">
    <w:name w:val="652FB2BD8E9C475A9FBE2C52719C0413"/>
  </w:style>
  <w:style w:type="paragraph" w:customStyle="1" w:styleId="EB0EA50AA84E42F99074835B9DB11D15">
    <w:name w:val="EB0EA50AA84E42F99074835B9DB11D15"/>
  </w:style>
  <w:style w:type="paragraph" w:customStyle="1" w:styleId="3572BC80124F4B5DBD9CF1AA64716A73">
    <w:name w:val="3572BC80124F4B5DBD9CF1AA64716A73"/>
  </w:style>
  <w:style w:type="paragraph" w:customStyle="1" w:styleId="735BCA7398574178AA4932CC03D8E0E0">
    <w:name w:val="735BCA7398574178AA4932CC03D8E0E0"/>
  </w:style>
  <w:style w:type="paragraph" w:customStyle="1" w:styleId="7FF5168AB13E4D98ACEB11379B294D57">
    <w:name w:val="7FF5168AB13E4D98ACEB11379B294D57"/>
  </w:style>
  <w:style w:type="paragraph" w:customStyle="1" w:styleId="86E58575669F405D95D8FEE831056E67">
    <w:name w:val="86E58575669F405D95D8FEE831056E67"/>
  </w:style>
  <w:style w:type="paragraph" w:customStyle="1" w:styleId="65F2B5243E7C4DD787AF0133C67B0D8F">
    <w:name w:val="65F2B5243E7C4DD787AF0133C67B0D8F"/>
  </w:style>
  <w:style w:type="paragraph" w:customStyle="1" w:styleId="758FF7F7A8634CBD893E18720E9C801E">
    <w:name w:val="758FF7F7A8634CBD893E18720E9C801E"/>
  </w:style>
  <w:style w:type="paragraph" w:customStyle="1" w:styleId="1BCD5AB10CCF4D8189A76B1843C8AA85">
    <w:name w:val="1BCD5AB10CCF4D8189A76B1843C8AA85"/>
  </w:style>
  <w:style w:type="paragraph" w:customStyle="1" w:styleId="FCAD6BA7A62C44339A5AA02221C0A440">
    <w:name w:val="FCAD6BA7A62C44339A5AA02221C0A440"/>
  </w:style>
  <w:style w:type="paragraph" w:customStyle="1" w:styleId="612038BF935940909FB65804E023A549">
    <w:name w:val="612038BF935940909FB65804E023A549"/>
  </w:style>
  <w:style w:type="paragraph" w:customStyle="1" w:styleId="8D5827C1FEB040B88245A9D9BA045B12">
    <w:name w:val="8D5827C1FEB040B88245A9D9BA045B12"/>
  </w:style>
  <w:style w:type="paragraph" w:customStyle="1" w:styleId="BE8E9A12D5C14168BD389FAB838E8FD2">
    <w:name w:val="BE8E9A12D5C14168BD389FAB838E8FD2"/>
  </w:style>
  <w:style w:type="paragraph" w:customStyle="1" w:styleId="5774F9552F6C4B63A50DB43D428C223F">
    <w:name w:val="5774F9552F6C4B63A50DB43D428C223F"/>
  </w:style>
  <w:style w:type="paragraph" w:customStyle="1" w:styleId="9706DD619D0C47CA904E860614C18E63">
    <w:name w:val="9706DD619D0C47CA904E860614C18E63"/>
  </w:style>
  <w:style w:type="paragraph" w:customStyle="1" w:styleId="11C99742E571493CA0C27E87B9014BC7">
    <w:name w:val="11C99742E571493CA0C27E87B9014BC7"/>
  </w:style>
  <w:style w:type="paragraph" w:customStyle="1" w:styleId="91574834B5774EA6BEADBA0F8939DB10">
    <w:name w:val="91574834B5774EA6BEADBA0F8939DB10"/>
  </w:style>
  <w:style w:type="paragraph" w:customStyle="1" w:styleId="336DA8A2EB5948B99D454B4F3DF3C7E1">
    <w:name w:val="336DA8A2EB5948B99D454B4F3DF3C7E1"/>
  </w:style>
  <w:style w:type="paragraph" w:customStyle="1" w:styleId="D7C86B9FCACD450D82E81E8F454CBEBD">
    <w:name w:val="D7C86B9FCACD450D82E81E8F454CBEBD"/>
  </w:style>
  <w:style w:type="paragraph" w:customStyle="1" w:styleId="3A599EF45FA142B19754CCD19BDF6C12">
    <w:name w:val="3A599EF45FA142B19754CCD19BDF6C12"/>
  </w:style>
  <w:style w:type="paragraph" w:customStyle="1" w:styleId="E64AAF3BD93547B7A7CF78F1FEBBC75C">
    <w:name w:val="E64AAF3BD93547B7A7CF78F1FEBBC75C"/>
  </w:style>
  <w:style w:type="paragraph" w:customStyle="1" w:styleId="67F4D56C77194214A5AA1A9D78C23F74">
    <w:name w:val="67F4D56C77194214A5AA1A9D78C23F74"/>
  </w:style>
  <w:style w:type="paragraph" w:customStyle="1" w:styleId="76EFC075680D49FEAD12D87D0C8FFED4">
    <w:name w:val="76EFC075680D49FEAD12D87D0C8FFED4"/>
  </w:style>
  <w:style w:type="paragraph" w:customStyle="1" w:styleId="BF8CD6F0B5244D22B7E0C97E9EFCA5B8">
    <w:name w:val="BF8CD6F0B5244D22B7E0C97E9EFCA5B8"/>
  </w:style>
  <w:style w:type="paragraph" w:customStyle="1" w:styleId="4D6F8899FFD44543A86047B72196639B">
    <w:name w:val="4D6F8899FFD44543A86047B72196639B"/>
  </w:style>
  <w:style w:type="paragraph" w:customStyle="1" w:styleId="D780BEAC97FC4E2CBD9B10BA096B45C2">
    <w:name w:val="D780BEAC97FC4E2CBD9B10BA096B45C2"/>
  </w:style>
  <w:style w:type="paragraph" w:customStyle="1" w:styleId="A47710E8420249F19BA3F159E9397E25">
    <w:name w:val="A47710E8420249F19BA3F159E9397E25"/>
  </w:style>
  <w:style w:type="paragraph" w:customStyle="1" w:styleId="AF16564D57B04C978669F3F0702DA309">
    <w:name w:val="AF16564D57B04C978669F3F0702DA309"/>
  </w:style>
  <w:style w:type="paragraph" w:customStyle="1" w:styleId="7284BC4895954764853BF41724D501F4">
    <w:name w:val="7284BC4895954764853BF41724D501F4"/>
  </w:style>
  <w:style w:type="paragraph" w:customStyle="1" w:styleId="85A9A31D820F42E2909DF06C0F880797">
    <w:name w:val="85A9A31D820F42E2909DF06C0F880797"/>
  </w:style>
  <w:style w:type="paragraph" w:customStyle="1" w:styleId="1AEE7643870540DFA2A1ABE75BA18EE8">
    <w:name w:val="1AEE7643870540DFA2A1ABE75BA18EE8"/>
  </w:style>
  <w:style w:type="paragraph" w:customStyle="1" w:styleId="E1409A818C9F491BB483EB4AB399FE4B">
    <w:name w:val="E1409A818C9F491BB483EB4AB399FE4B"/>
  </w:style>
  <w:style w:type="paragraph" w:customStyle="1" w:styleId="95BBF59BABD34C0B9B8BC98F208BC12F">
    <w:name w:val="95BBF59BABD34C0B9B8BC98F208BC12F"/>
  </w:style>
  <w:style w:type="paragraph" w:customStyle="1" w:styleId="F9FD2FE1E3234E19AAE8166FAB3DA8EE">
    <w:name w:val="F9FD2FE1E3234E19AAE8166FAB3DA8EE"/>
  </w:style>
  <w:style w:type="paragraph" w:customStyle="1" w:styleId="B04AF6F63BF6401DAAD6EA3912884149">
    <w:name w:val="B04AF6F63BF6401DAAD6EA3912884149"/>
  </w:style>
  <w:style w:type="paragraph" w:customStyle="1" w:styleId="1854687CF4E343DE8879BE0BD4FC1034">
    <w:name w:val="1854687CF4E343DE8879BE0BD4FC1034"/>
  </w:style>
  <w:style w:type="paragraph" w:customStyle="1" w:styleId="2A6D207AC8E74C0E845AA293625ABEC6">
    <w:name w:val="2A6D207AC8E74C0E845AA293625ABEC6"/>
  </w:style>
  <w:style w:type="paragraph" w:customStyle="1" w:styleId="CC9F241001BA47D0A508D0F271462148">
    <w:name w:val="CC9F241001BA47D0A508D0F271462148"/>
  </w:style>
  <w:style w:type="paragraph" w:customStyle="1" w:styleId="5673D15AAEF84BB185E075A92913AF7C">
    <w:name w:val="5673D15AAEF84BB185E075A92913AF7C"/>
  </w:style>
  <w:style w:type="paragraph" w:customStyle="1" w:styleId="25439372011C4B019E2F23D2A516DDCB">
    <w:name w:val="25439372011C4B019E2F23D2A516DDCB"/>
  </w:style>
  <w:style w:type="paragraph" w:customStyle="1" w:styleId="67AA0BA82A634857941AE917FF83498B">
    <w:name w:val="67AA0BA82A634857941AE917FF83498B"/>
  </w:style>
  <w:style w:type="paragraph" w:customStyle="1" w:styleId="935B72108B3948838BD5FD1878ADC65C">
    <w:name w:val="935B72108B3948838BD5FD1878ADC65C"/>
  </w:style>
  <w:style w:type="paragraph" w:customStyle="1" w:styleId="7773467B33EB43FF92A95607560DA386">
    <w:name w:val="7773467B33EB43FF92A95607560DA386"/>
  </w:style>
  <w:style w:type="paragraph" w:customStyle="1" w:styleId="F07EA0F1A184422484246B741EA9FA61">
    <w:name w:val="F07EA0F1A184422484246B741EA9FA61"/>
  </w:style>
  <w:style w:type="paragraph" w:customStyle="1" w:styleId="AF76FB05D90A4F71A78B07833232F595">
    <w:name w:val="AF76FB05D90A4F71A78B07833232F595"/>
  </w:style>
  <w:style w:type="paragraph" w:customStyle="1" w:styleId="36D1AEEDB1794796B37EC693D99529D4">
    <w:name w:val="36D1AEEDB1794796B37EC693D99529D4"/>
  </w:style>
  <w:style w:type="paragraph" w:customStyle="1" w:styleId="E94870CD73984B7F8FFE3A633B78E2AC">
    <w:name w:val="E94870CD73984B7F8FFE3A633B78E2AC"/>
  </w:style>
  <w:style w:type="paragraph" w:customStyle="1" w:styleId="BFBA3E1D5C5A4B8A8E11904CE1FB0AD4">
    <w:name w:val="BFBA3E1D5C5A4B8A8E11904CE1FB0A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meteoroligiya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{0DD600AF-FB52-419D-A273-FD1B5574E1C7}tf03982351_win32</Template>
  <TotalTime>53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Meteorologik jarayonlar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Meteorologik jarayonlar</dc:title>
  <dc:subject/>
  <dc:creator>user</dc:creator>
  <cp:keywords/>
  <dc:description/>
  <cp:lastModifiedBy>user</cp:lastModifiedBy>
  <cp:revision>1</cp:revision>
  <dcterms:created xsi:type="dcterms:W3CDTF">2022-10-23T14:06:00Z</dcterms:created>
  <dcterms:modified xsi:type="dcterms:W3CDTF">2022-10-28T05:18:00Z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58719603a489bdb642ebe8191152061ed4a658f81b5c2e3a0b9b36fa0e39fee3</vt:lpwstr>
  </property>
</Properties>
</file>